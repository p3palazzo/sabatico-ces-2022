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EF4B4" w14:textId="77777777" w:rsidR="00E11F0F" w:rsidRPr="00874770" w:rsidRDefault="00E11F0F" w:rsidP="00874770">
      <w:bookmarkStart w:id="0" w:name="_GoBack"/>
      <w:bookmarkEnd w:id="0"/>
    </w:p>
    <w:sectPr w:rsidR="00E11F0F" w:rsidRPr="00874770" w:rsidSect="00A51F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0" w:h="16820"/>
      <w:pgMar w:top="1701" w:right="1134" w:bottom="1418" w:left="1701" w:header="900" w:footer="900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E5E8E" w14:textId="77777777" w:rsidR="00F3018A" w:rsidRDefault="00F3018A" w:rsidP="00947AF5">
      <w:r>
        <w:separator/>
      </w:r>
    </w:p>
  </w:endnote>
  <w:endnote w:type="continuationSeparator" w:id="0">
    <w:p w14:paraId="5AAC1EED" w14:textId="77777777" w:rsidR="00F3018A" w:rsidRDefault="00F3018A" w:rsidP="0094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UnB Office">
    <w:panose1 w:val="020B0604020202020204"/>
    <w:charset w:val="00"/>
    <w:family w:val="auto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UnBPro-Light">
    <w:panose1 w:val="00000000000000000000"/>
    <w:charset w:val="4D"/>
    <w:family w:val="auto"/>
    <w:notTrueType/>
    <w:pitch w:val="variable"/>
    <w:sig w:usb0="A000002F" w:usb1="0000004A" w:usb2="00000000" w:usb3="00000000" w:csb0="00000193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6FFD2" w14:textId="77777777" w:rsidR="00947AF5" w:rsidRDefault="00947AF5" w:rsidP="00A8401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1F60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4BE0E997" w14:textId="77777777" w:rsidR="00947AF5" w:rsidRDefault="00947AF5" w:rsidP="00947AF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1ADA0" w14:textId="77777777" w:rsidR="00947AF5" w:rsidRDefault="00947AF5" w:rsidP="002B1554">
    <w:pPr>
      <w:pStyle w:val="Pieddepage"/>
      <w:tabs>
        <w:tab w:val="clear" w:pos="8838"/>
        <w:tab w:val="right" w:pos="9065"/>
      </w:tabs>
    </w:pPr>
    <w:r>
      <w:t>FAU/</w:t>
    </w:r>
    <w:r w:rsidR="008803A2">
      <w:t>LabeUrbe</w:t>
    </w:r>
    <w:r>
      <w:t>/</w:t>
    </w:r>
    <w:r w:rsidR="00217B7E">
      <w:rPr>
        <w:noProof/>
      </w:rPr>
      <w:fldChar w:fldCharType="begin"/>
    </w:r>
    <w:r w:rsidR="00217B7E">
      <w:rPr>
        <w:noProof/>
      </w:rPr>
      <w:instrText xml:space="preserve"> USERINITIALS  \* MERGEFORMAT </w:instrText>
    </w:r>
    <w:r w:rsidR="00217B7E">
      <w:rPr>
        <w:noProof/>
      </w:rPr>
      <w:fldChar w:fldCharType="separate"/>
    </w:r>
    <w:r w:rsidR="00385F20">
      <w:rPr>
        <w:noProof/>
      </w:rPr>
      <w:t>Office</w:t>
    </w:r>
    <w:r w:rsidR="00217B7E">
      <w:rPr>
        <w:noProof/>
      </w:rPr>
      <w:fldChar w:fldCharType="end"/>
    </w:r>
    <w:r w:rsidR="0054658D">
      <w:t>/2019</w:t>
    </w:r>
    <w:r>
      <w:tab/>
    </w:r>
    <w:r>
      <w:tab/>
    </w:r>
    <w:r w:rsidR="002B1554">
      <w:rPr>
        <w:rStyle w:val="Numrodepage"/>
      </w:rPr>
      <w:fldChar w:fldCharType="begin"/>
    </w:r>
    <w:r w:rsidR="002B1554">
      <w:rPr>
        <w:rStyle w:val="Numrodepage"/>
      </w:rPr>
      <w:instrText xml:space="preserve">PAGE  </w:instrText>
    </w:r>
    <w:r w:rsidR="002B1554">
      <w:rPr>
        <w:rStyle w:val="Numrodepage"/>
      </w:rPr>
      <w:fldChar w:fldCharType="separate"/>
    </w:r>
    <w:r w:rsidR="00C2099E">
      <w:rPr>
        <w:rStyle w:val="Numrodepage"/>
        <w:noProof/>
      </w:rPr>
      <w:t>1</w:t>
    </w:r>
    <w:r w:rsidR="002B1554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B71F5" w14:textId="77777777" w:rsidR="00B65D95" w:rsidRDefault="00B65D9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1F536" w14:textId="77777777" w:rsidR="00F3018A" w:rsidRDefault="00F3018A" w:rsidP="00947AF5">
      <w:r>
        <w:separator/>
      </w:r>
    </w:p>
  </w:footnote>
  <w:footnote w:type="continuationSeparator" w:id="0">
    <w:p w14:paraId="33158A31" w14:textId="77777777" w:rsidR="00F3018A" w:rsidRDefault="00F3018A" w:rsidP="00947A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93958" w14:textId="77777777" w:rsidR="00B65D95" w:rsidRDefault="00B65D9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97B72" w14:textId="77777777" w:rsidR="00516D48" w:rsidRPr="008803A2" w:rsidRDefault="00516D48" w:rsidP="00516D48">
    <w:pPr>
      <w:pStyle w:val="En-tte"/>
      <w:pBdr>
        <w:bottom w:val="none" w:sz="0" w:space="0" w:color="auto"/>
      </w:pBdr>
      <w:jc w:val="both"/>
      <w:rPr>
        <w:spacing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B26D0" w14:textId="77777777" w:rsidR="00A51F69" w:rsidRPr="008803A2" w:rsidRDefault="00A51F69" w:rsidP="00A51F69">
    <w:pPr>
      <w:pStyle w:val="En-tte"/>
      <w:pBdr>
        <w:bottom w:val="none" w:sz="0" w:space="0" w:color="auto"/>
      </w:pBdr>
      <w:jc w:val="both"/>
      <w:rPr>
        <w:spacing w:val="0"/>
      </w:rPr>
    </w:pPr>
    <w:r w:rsidRPr="008803A2">
      <w:rPr>
        <w:noProof/>
        <w:spacing w:val="0"/>
        <w:lang w:val="fr-FR" w:eastAsia="fr-FR"/>
      </w:rPr>
      <w:drawing>
        <wp:anchor distT="0" distB="0" distL="114300" distR="114300" simplePos="0" relativeHeight="251666432" behindDoc="1" locked="0" layoutInCell="1" allowOverlap="1" wp14:anchorId="6ED77134" wp14:editId="5A1ED9BD">
          <wp:simplePos x="0" y="0"/>
          <wp:positionH relativeFrom="margin">
            <wp:posOffset>4022090</wp:posOffset>
          </wp:positionH>
          <wp:positionV relativeFrom="margin">
            <wp:posOffset>-577215</wp:posOffset>
          </wp:positionV>
          <wp:extent cx="553720" cy="553720"/>
          <wp:effectExtent l="0" t="0" r="5080" b="508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_ppg_c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720" cy="553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03A2">
      <w:rPr>
        <w:noProof/>
        <w:spacing w:val="0"/>
        <w:lang w:val="fr-FR" w:eastAsia="fr-FR"/>
      </w:rPr>
      <w:drawing>
        <wp:anchor distT="0" distB="0" distL="114300" distR="114300" simplePos="0" relativeHeight="251667456" behindDoc="1" locked="0" layoutInCell="1" allowOverlap="1" wp14:anchorId="6C941F9E" wp14:editId="098DE930">
          <wp:simplePos x="0" y="0"/>
          <wp:positionH relativeFrom="margin">
            <wp:posOffset>4744085</wp:posOffset>
          </wp:positionH>
          <wp:positionV relativeFrom="margin">
            <wp:posOffset>-575641</wp:posOffset>
          </wp:positionV>
          <wp:extent cx="1001395" cy="553720"/>
          <wp:effectExtent l="0" t="0" r="1905" b="508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labe urbe 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395" cy="553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03A2">
      <w:rPr>
        <w:noProof/>
        <w:spacing w:val="0"/>
        <w:lang w:val="fr-FR" w:eastAsia="fr-FR"/>
      </w:rPr>
      <w:drawing>
        <wp:anchor distT="0" distB="0" distL="114300" distR="114300" simplePos="0" relativeHeight="251664384" behindDoc="0" locked="0" layoutInCell="1" allowOverlap="1" wp14:anchorId="2437826C" wp14:editId="0093349E">
          <wp:simplePos x="0" y="0"/>
          <wp:positionH relativeFrom="column">
            <wp:posOffset>2639221</wp:posOffset>
          </wp:positionH>
          <wp:positionV relativeFrom="page">
            <wp:posOffset>569595</wp:posOffset>
          </wp:positionV>
          <wp:extent cx="1227455" cy="279400"/>
          <wp:effectExtent l="0" t="0" r="0" b="6350"/>
          <wp:wrapTopAndBottom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un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03A2">
      <w:rPr>
        <w:noProof/>
        <w:spacing w:val="0"/>
        <w:lang w:val="fr-FR" w:eastAsia="fr-FR"/>
      </w:rPr>
      <w:drawing>
        <wp:anchor distT="0" distB="0" distL="114300" distR="114300" simplePos="0" relativeHeight="251665408" behindDoc="0" locked="0" layoutInCell="1" allowOverlap="1" wp14:anchorId="2A563A89" wp14:editId="491068E5">
          <wp:simplePos x="0" y="0"/>
          <wp:positionH relativeFrom="leftMargin">
            <wp:posOffset>1038225</wp:posOffset>
          </wp:positionH>
          <wp:positionV relativeFrom="page">
            <wp:posOffset>570018</wp:posOffset>
          </wp:positionV>
          <wp:extent cx="2625090" cy="355600"/>
          <wp:effectExtent l="0" t="0" r="0" b="0"/>
          <wp:wrapTopAndBottom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comp_co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509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03A2">
      <w:rPr>
        <w:spacing w:val="0"/>
      </w:rPr>
      <w:t>Campus Darcy Ribeiro · ICC Norte Bloco A Sala ASS–585/9 · Brasília DF 70.</w:t>
    </w:r>
    <w:r w:rsidR="00B65D95">
      <w:rPr>
        <w:spacing w:val="0"/>
      </w:rPr>
      <w:t>910–900</w:t>
    </w:r>
  </w:p>
  <w:p w14:paraId="408CE0F7" w14:textId="77777777" w:rsidR="00A51F69" w:rsidRPr="00A51F69" w:rsidRDefault="00A51F69" w:rsidP="00A51F69">
    <w:pPr>
      <w:pStyle w:val="En-tte"/>
      <w:pBdr>
        <w:bottom w:val="none" w:sz="0" w:space="0" w:color="auto"/>
      </w:pBdr>
      <w:jc w:val="both"/>
      <w:rPr>
        <w:spacing w:val="2"/>
      </w:rPr>
    </w:pPr>
    <w:r w:rsidRPr="008803A2">
      <w:rPr>
        <w:spacing w:val="2"/>
      </w:rPr>
      <w:t>Tel.:</w:t>
    </w:r>
    <w:r>
      <w:rPr>
        <w:spacing w:val="2"/>
      </w:rPr>
      <w:t xml:space="preserve"> </w:t>
    </w:r>
    <w:r w:rsidRPr="008803A2">
      <w:rPr>
        <w:spacing w:val="2"/>
      </w:rPr>
      <w:t xml:space="preserve"> +55 61 31 07 </w:t>
    </w:r>
    <w:r>
      <w:rPr>
        <w:spacing w:val="2"/>
      </w:rPr>
      <w:t>74 49</w:t>
    </w:r>
    <w:r w:rsidRPr="008803A2">
      <w:rPr>
        <w:spacing w:val="2"/>
      </w:rPr>
      <w:t xml:space="preserve">  ·  e-mail: labeurbe@unb.br  ·  </w:t>
    </w:r>
    <w:r w:rsidRPr="00516D48">
      <w:rPr>
        <w:spacing w:val="2"/>
      </w:rPr>
      <w:t>http://www.labeurbe.unb.br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F6469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77AA4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A1E6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1326A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70CAE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070A7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E53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F08A0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B428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72A1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F848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6F2889"/>
    <w:multiLevelType w:val="multilevel"/>
    <w:tmpl w:val="D2883A2C"/>
    <w:lvl w:ilvl="0">
      <w:start w:val="1"/>
      <w:numFmt w:val="decimal"/>
      <w:lvlText w:val="%1"/>
      <w:lvlJc w:val="left"/>
      <w:pPr>
        <w:tabs>
          <w:tab w:val="num" w:pos="640"/>
        </w:tabs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0"/>
        </w:tabs>
        <w:ind w:left="64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0"/>
        </w:tabs>
        <w:ind w:left="640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0"/>
        </w:tabs>
        <w:ind w:left="640" w:hanging="6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170CD2DE"/>
    <w:multiLevelType w:val="multilevel"/>
    <w:tmpl w:val="875091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194B7CDE"/>
    <w:multiLevelType w:val="multilevel"/>
    <w:tmpl w:val="895ABF40"/>
    <w:lvl w:ilvl="0">
      <w:start w:val="1"/>
      <w:numFmt w:val="upperRoman"/>
      <w:lvlText w:val="%1 –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40" w:hanging="360"/>
      </w:pPr>
    </w:lvl>
    <w:lvl w:ilvl="2">
      <w:start w:val="1"/>
      <w:numFmt w:val="lowerRoman"/>
      <w:lvlText w:val="%3."/>
      <w:lvlJc w:val="right"/>
      <w:pPr>
        <w:ind w:left="2760" w:hanging="180"/>
      </w:pPr>
    </w:lvl>
    <w:lvl w:ilvl="3">
      <w:start w:val="1"/>
      <w:numFmt w:val="decimal"/>
      <w:lvlText w:val="%4."/>
      <w:lvlJc w:val="left"/>
      <w:pPr>
        <w:ind w:left="3480" w:hanging="360"/>
      </w:pPr>
    </w:lvl>
    <w:lvl w:ilvl="4">
      <w:start w:val="1"/>
      <w:numFmt w:val="lowerLetter"/>
      <w:lvlText w:val="%5."/>
      <w:lvlJc w:val="left"/>
      <w:pPr>
        <w:ind w:left="4200" w:hanging="360"/>
      </w:pPr>
    </w:lvl>
    <w:lvl w:ilvl="5">
      <w:start w:val="1"/>
      <w:numFmt w:val="lowerRoman"/>
      <w:lvlText w:val="%6."/>
      <w:lvlJc w:val="right"/>
      <w:pPr>
        <w:ind w:left="4920" w:hanging="180"/>
      </w:pPr>
    </w:lvl>
    <w:lvl w:ilvl="6">
      <w:start w:val="1"/>
      <w:numFmt w:val="decimal"/>
      <w:lvlText w:val="%7."/>
      <w:lvlJc w:val="left"/>
      <w:pPr>
        <w:ind w:left="5640" w:hanging="360"/>
      </w:pPr>
    </w:lvl>
    <w:lvl w:ilvl="7">
      <w:start w:val="1"/>
      <w:numFmt w:val="lowerLetter"/>
      <w:lvlText w:val="%8."/>
      <w:lvlJc w:val="left"/>
      <w:pPr>
        <w:ind w:left="6360" w:hanging="360"/>
      </w:pPr>
    </w:lvl>
    <w:lvl w:ilvl="8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2A373A62"/>
    <w:multiLevelType w:val="hybridMultilevel"/>
    <w:tmpl w:val="7D98AA4C"/>
    <w:lvl w:ilvl="0" w:tplc="5AD624C8">
      <w:start w:val="1"/>
      <w:numFmt w:val="decimal"/>
      <w:lvlText w:val="%1."/>
      <w:lvlJc w:val="left"/>
      <w:pPr>
        <w:ind w:left="1494" w:hanging="360"/>
      </w:pPr>
      <w:rPr>
        <w:rFonts w:hint="default"/>
        <w:b/>
        <w:i w:val="0"/>
      </w:rPr>
    </w:lvl>
    <w:lvl w:ilvl="1" w:tplc="04160013">
      <w:start w:val="1"/>
      <w:numFmt w:val="upperRoman"/>
      <w:lvlText w:val="%2."/>
      <w:lvlJc w:val="right"/>
      <w:pPr>
        <w:ind w:left="2214" w:hanging="360"/>
      </w:pPr>
    </w:lvl>
    <w:lvl w:ilvl="2" w:tplc="A854180E">
      <w:start w:val="1"/>
      <w:numFmt w:val="decimal"/>
      <w:lvlText w:val="%3)"/>
      <w:lvlJc w:val="left"/>
      <w:pPr>
        <w:ind w:left="3338" w:hanging="360"/>
      </w:pPr>
      <w:rPr>
        <w:rFonts w:hint="default"/>
        <w:color w:val="auto"/>
      </w:r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30543096"/>
    <w:multiLevelType w:val="multilevel"/>
    <w:tmpl w:val="895ABF40"/>
    <w:lvl w:ilvl="0">
      <w:start w:val="1"/>
      <w:numFmt w:val="upperRoman"/>
      <w:lvlText w:val="%1 –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40" w:hanging="360"/>
      </w:pPr>
    </w:lvl>
    <w:lvl w:ilvl="2">
      <w:start w:val="1"/>
      <w:numFmt w:val="lowerRoman"/>
      <w:lvlText w:val="%3."/>
      <w:lvlJc w:val="right"/>
      <w:pPr>
        <w:ind w:left="2760" w:hanging="180"/>
      </w:pPr>
    </w:lvl>
    <w:lvl w:ilvl="3">
      <w:start w:val="1"/>
      <w:numFmt w:val="decimal"/>
      <w:lvlText w:val="%4."/>
      <w:lvlJc w:val="left"/>
      <w:pPr>
        <w:ind w:left="3480" w:hanging="360"/>
      </w:pPr>
    </w:lvl>
    <w:lvl w:ilvl="4">
      <w:start w:val="1"/>
      <w:numFmt w:val="lowerLetter"/>
      <w:lvlText w:val="%5."/>
      <w:lvlJc w:val="left"/>
      <w:pPr>
        <w:ind w:left="4200" w:hanging="360"/>
      </w:pPr>
    </w:lvl>
    <w:lvl w:ilvl="5">
      <w:start w:val="1"/>
      <w:numFmt w:val="lowerRoman"/>
      <w:lvlText w:val="%6."/>
      <w:lvlJc w:val="right"/>
      <w:pPr>
        <w:ind w:left="4920" w:hanging="180"/>
      </w:pPr>
    </w:lvl>
    <w:lvl w:ilvl="6">
      <w:start w:val="1"/>
      <w:numFmt w:val="decimal"/>
      <w:lvlText w:val="%7."/>
      <w:lvlJc w:val="left"/>
      <w:pPr>
        <w:ind w:left="5640" w:hanging="360"/>
      </w:pPr>
    </w:lvl>
    <w:lvl w:ilvl="7">
      <w:start w:val="1"/>
      <w:numFmt w:val="lowerLetter"/>
      <w:lvlText w:val="%8."/>
      <w:lvlJc w:val="left"/>
      <w:pPr>
        <w:ind w:left="6360" w:hanging="360"/>
      </w:pPr>
    </w:lvl>
    <w:lvl w:ilvl="8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3657607A"/>
    <w:multiLevelType w:val="hybridMultilevel"/>
    <w:tmpl w:val="C5C82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E61A2"/>
    <w:multiLevelType w:val="multilevel"/>
    <w:tmpl w:val="6AD49FD2"/>
    <w:styleLink w:val="ABNT"/>
    <w:lvl w:ilvl="0">
      <w:start w:val="1"/>
      <w:numFmt w:val="decimal"/>
      <w:lvlText w:val="%1"/>
      <w:lvlJc w:val="left"/>
      <w:pPr>
        <w:tabs>
          <w:tab w:val="num" w:pos="560"/>
        </w:tabs>
        <w:ind w:left="0" w:firstLine="0"/>
      </w:pPr>
      <w:rPr>
        <w:rFonts w:hint="default"/>
      </w:rPr>
    </w:lvl>
    <w:lvl w:ilvl="1">
      <w:start w:val="1"/>
      <w:numFmt w:val="decimal"/>
      <w:lvlText w:val=" %1.%2"/>
      <w:lvlJc w:val="left"/>
      <w:pPr>
        <w:tabs>
          <w:tab w:val="num" w:pos="560"/>
        </w:tabs>
        <w:ind w:left="560" w:hanging="560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560"/>
        </w:tabs>
        <w:ind w:left="560" w:hanging="70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382D520E"/>
    <w:multiLevelType w:val="hybridMultilevel"/>
    <w:tmpl w:val="610EB0C6"/>
    <w:lvl w:ilvl="0" w:tplc="0DBEB0BA">
      <w:start w:val="1"/>
      <w:numFmt w:val="upperRoman"/>
      <w:lvlText w:val="%1 –"/>
      <w:lvlJc w:val="right"/>
      <w:pPr>
        <w:ind w:left="600" w:hanging="2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>
    <w:nsid w:val="393B56B9"/>
    <w:multiLevelType w:val="hybridMultilevel"/>
    <w:tmpl w:val="74BE00E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97D25F3"/>
    <w:multiLevelType w:val="hybridMultilevel"/>
    <w:tmpl w:val="337EF8A2"/>
    <w:lvl w:ilvl="0" w:tplc="52D8906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41E4B"/>
    <w:multiLevelType w:val="hybridMultilevel"/>
    <w:tmpl w:val="41F6F57E"/>
    <w:lvl w:ilvl="0" w:tplc="7D62BF20">
      <w:start w:val="1"/>
      <w:numFmt w:val="bullet"/>
      <w:lvlText w:val="—"/>
      <w:lvlJc w:val="left"/>
      <w:pPr>
        <w:ind w:left="1320" w:hanging="360"/>
      </w:pPr>
      <w:rPr>
        <w:rFonts w:ascii="Century Schoolbook" w:hAnsi="Century Schoolbook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>
    <w:nsid w:val="54ED3CE1"/>
    <w:multiLevelType w:val="multilevel"/>
    <w:tmpl w:val="7298C09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nsid w:val="5A5D7D98"/>
    <w:multiLevelType w:val="multilevel"/>
    <w:tmpl w:val="AB544B04"/>
    <w:lvl w:ilvl="0">
      <w:start w:val="1"/>
      <w:numFmt w:val="decimal"/>
      <w:pStyle w:val="Titre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 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epuces"/>
      <w:lvlText w:val=" %1.%2.%3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4">
    <w:nsid w:val="71260734"/>
    <w:multiLevelType w:val="multilevel"/>
    <w:tmpl w:val="EC561F12"/>
    <w:styleLink w:val="Numeraodeanexos"/>
    <w:lvl w:ilvl="0">
      <w:start w:val="1"/>
      <w:numFmt w:val="decimal"/>
      <w:suff w:val="space"/>
      <w:lvlText w:val="Anexo %1"/>
      <w:lvlJc w:val="left"/>
      <w:pPr>
        <w:ind w:left="560" w:firstLine="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840"/>
        </w:tabs>
        <w:ind w:left="840" w:hanging="420"/>
      </w:pPr>
      <w:rPr>
        <w:rFonts w:hint="default"/>
      </w:rPr>
    </w:lvl>
  </w:abstractNum>
  <w:abstractNum w:abstractNumId="25">
    <w:nsid w:val="7FB76B7C"/>
    <w:multiLevelType w:val="multilevel"/>
    <w:tmpl w:val="6AD49FD2"/>
    <w:numStyleLink w:val="ABNT"/>
  </w:abstractNum>
  <w:num w:numId="1">
    <w:abstractNumId w:val="11"/>
  </w:num>
  <w:num w:numId="2">
    <w:abstractNumId w:val="17"/>
  </w:num>
  <w:num w:numId="3">
    <w:abstractNumId w:val="2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23"/>
  </w:num>
  <w:num w:numId="16">
    <w:abstractNumId w:val="21"/>
  </w:num>
  <w:num w:numId="17">
    <w:abstractNumId w:val="18"/>
  </w:num>
  <w:num w:numId="18">
    <w:abstractNumId w:val="13"/>
  </w:num>
  <w:num w:numId="19">
    <w:abstractNumId w:val="15"/>
  </w:num>
  <w:num w:numId="20">
    <w:abstractNumId w:val="20"/>
  </w:num>
  <w:num w:numId="21">
    <w:abstractNumId w:val="14"/>
  </w:num>
  <w:num w:numId="22">
    <w:abstractNumId w:val="23"/>
  </w:num>
  <w:num w:numId="23">
    <w:abstractNumId w:val="24"/>
  </w:num>
  <w:num w:numId="24">
    <w:abstractNumId w:val="23"/>
  </w:num>
  <w:num w:numId="25">
    <w:abstractNumId w:val="23"/>
  </w:num>
  <w:num w:numId="26">
    <w:abstractNumId w:val="25"/>
  </w:num>
  <w:num w:numId="27">
    <w:abstractNumId w:val="19"/>
  </w:num>
  <w:num w:numId="28">
    <w:abstractNumId w:val="16"/>
  </w:num>
  <w:num w:numId="29">
    <w:abstractNumId w:val="22"/>
  </w:num>
  <w:num w:numId="30">
    <w:abstractNumId w:val="17"/>
  </w:num>
  <w:num w:numId="31">
    <w:abstractNumId w:val="23"/>
  </w:num>
  <w:num w:numId="32">
    <w:abstractNumId w:val="24"/>
  </w:num>
  <w:num w:numId="33">
    <w:abstractNumId w:val="23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20"/>
    <w:rsid w:val="00002B93"/>
    <w:rsid w:val="000057CE"/>
    <w:rsid w:val="00011DA1"/>
    <w:rsid w:val="00021534"/>
    <w:rsid w:val="00037D26"/>
    <w:rsid w:val="00061F6D"/>
    <w:rsid w:val="000651E8"/>
    <w:rsid w:val="00091209"/>
    <w:rsid w:val="00097FAA"/>
    <w:rsid w:val="000A572B"/>
    <w:rsid w:val="000B2B71"/>
    <w:rsid w:val="000B3FEB"/>
    <w:rsid w:val="000C25E6"/>
    <w:rsid w:val="000D58BE"/>
    <w:rsid w:val="00100B27"/>
    <w:rsid w:val="00111D20"/>
    <w:rsid w:val="0011536E"/>
    <w:rsid w:val="00117B4E"/>
    <w:rsid w:val="001306F5"/>
    <w:rsid w:val="001911F1"/>
    <w:rsid w:val="0019766F"/>
    <w:rsid w:val="001B22A1"/>
    <w:rsid w:val="001C775D"/>
    <w:rsid w:val="001E581D"/>
    <w:rsid w:val="001F73A4"/>
    <w:rsid w:val="0020092A"/>
    <w:rsid w:val="00204694"/>
    <w:rsid w:val="00217015"/>
    <w:rsid w:val="00217B7E"/>
    <w:rsid w:val="00245203"/>
    <w:rsid w:val="002739D7"/>
    <w:rsid w:val="00296472"/>
    <w:rsid w:val="002A34A3"/>
    <w:rsid w:val="002A4A9A"/>
    <w:rsid w:val="002B1554"/>
    <w:rsid w:val="002B7E91"/>
    <w:rsid w:val="0032716B"/>
    <w:rsid w:val="003556EC"/>
    <w:rsid w:val="00355E75"/>
    <w:rsid w:val="003755CD"/>
    <w:rsid w:val="00385F20"/>
    <w:rsid w:val="0039075B"/>
    <w:rsid w:val="003A517B"/>
    <w:rsid w:val="003B4A96"/>
    <w:rsid w:val="003B7E60"/>
    <w:rsid w:val="003C1C51"/>
    <w:rsid w:val="003E3075"/>
    <w:rsid w:val="00401F17"/>
    <w:rsid w:val="00403A82"/>
    <w:rsid w:val="00406D94"/>
    <w:rsid w:val="00416EC2"/>
    <w:rsid w:val="004231FB"/>
    <w:rsid w:val="00425F76"/>
    <w:rsid w:val="004317A6"/>
    <w:rsid w:val="00447E63"/>
    <w:rsid w:val="004514DA"/>
    <w:rsid w:val="0047544A"/>
    <w:rsid w:val="00481F60"/>
    <w:rsid w:val="004A46D4"/>
    <w:rsid w:val="004B20F8"/>
    <w:rsid w:val="004B6144"/>
    <w:rsid w:val="004C559C"/>
    <w:rsid w:val="004C6868"/>
    <w:rsid w:val="004D5103"/>
    <w:rsid w:val="004E2AB4"/>
    <w:rsid w:val="004F2B41"/>
    <w:rsid w:val="00516D48"/>
    <w:rsid w:val="0054658D"/>
    <w:rsid w:val="00552B48"/>
    <w:rsid w:val="00565F70"/>
    <w:rsid w:val="005978D5"/>
    <w:rsid w:val="005E7361"/>
    <w:rsid w:val="005E7C95"/>
    <w:rsid w:val="005F1931"/>
    <w:rsid w:val="00605CD2"/>
    <w:rsid w:val="0061216F"/>
    <w:rsid w:val="006301A5"/>
    <w:rsid w:val="006332FB"/>
    <w:rsid w:val="006369CB"/>
    <w:rsid w:val="00644E3C"/>
    <w:rsid w:val="00665578"/>
    <w:rsid w:val="006A5357"/>
    <w:rsid w:val="006A7A5F"/>
    <w:rsid w:val="006B0171"/>
    <w:rsid w:val="006C0665"/>
    <w:rsid w:val="006C4478"/>
    <w:rsid w:val="006C5D4D"/>
    <w:rsid w:val="006E1BC8"/>
    <w:rsid w:val="006F2FAE"/>
    <w:rsid w:val="007145BB"/>
    <w:rsid w:val="0072774A"/>
    <w:rsid w:val="00734DC6"/>
    <w:rsid w:val="00746047"/>
    <w:rsid w:val="007534FC"/>
    <w:rsid w:val="0075372D"/>
    <w:rsid w:val="00764794"/>
    <w:rsid w:val="00772947"/>
    <w:rsid w:val="00773515"/>
    <w:rsid w:val="00780A55"/>
    <w:rsid w:val="00783CAD"/>
    <w:rsid w:val="00795496"/>
    <w:rsid w:val="007C10BD"/>
    <w:rsid w:val="007C5E93"/>
    <w:rsid w:val="00812E9A"/>
    <w:rsid w:val="008139C5"/>
    <w:rsid w:val="00814290"/>
    <w:rsid w:val="00820441"/>
    <w:rsid w:val="00827A0F"/>
    <w:rsid w:val="00864E11"/>
    <w:rsid w:val="00873A00"/>
    <w:rsid w:val="00874770"/>
    <w:rsid w:val="008803A2"/>
    <w:rsid w:val="008A37DC"/>
    <w:rsid w:val="008C7B0D"/>
    <w:rsid w:val="008D06E4"/>
    <w:rsid w:val="00902DD1"/>
    <w:rsid w:val="009300D2"/>
    <w:rsid w:val="00940075"/>
    <w:rsid w:val="00946BF6"/>
    <w:rsid w:val="00947AF5"/>
    <w:rsid w:val="00961117"/>
    <w:rsid w:val="00975456"/>
    <w:rsid w:val="009C69D3"/>
    <w:rsid w:val="009F7829"/>
    <w:rsid w:val="00A14A7D"/>
    <w:rsid w:val="00A459A5"/>
    <w:rsid w:val="00A51F69"/>
    <w:rsid w:val="00A5339C"/>
    <w:rsid w:val="00A608CB"/>
    <w:rsid w:val="00A7370A"/>
    <w:rsid w:val="00A75ABD"/>
    <w:rsid w:val="00A80A50"/>
    <w:rsid w:val="00AE0EF6"/>
    <w:rsid w:val="00AE1002"/>
    <w:rsid w:val="00AF6824"/>
    <w:rsid w:val="00B11810"/>
    <w:rsid w:val="00B160B4"/>
    <w:rsid w:val="00B65D95"/>
    <w:rsid w:val="00B67D83"/>
    <w:rsid w:val="00BA36B9"/>
    <w:rsid w:val="00BB68C3"/>
    <w:rsid w:val="00BB6991"/>
    <w:rsid w:val="00BD092C"/>
    <w:rsid w:val="00BF13A8"/>
    <w:rsid w:val="00C003C4"/>
    <w:rsid w:val="00C066F4"/>
    <w:rsid w:val="00C121D6"/>
    <w:rsid w:val="00C2099E"/>
    <w:rsid w:val="00C22D09"/>
    <w:rsid w:val="00C34DD2"/>
    <w:rsid w:val="00C522C6"/>
    <w:rsid w:val="00C52965"/>
    <w:rsid w:val="00C62B09"/>
    <w:rsid w:val="00C7398B"/>
    <w:rsid w:val="00C9210E"/>
    <w:rsid w:val="00CC65E6"/>
    <w:rsid w:val="00CD07EC"/>
    <w:rsid w:val="00CD4CF5"/>
    <w:rsid w:val="00CE4DF5"/>
    <w:rsid w:val="00CE69E7"/>
    <w:rsid w:val="00D14A26"/>
    <w:rsid w:val="00D221D5"/>
    <w:rsid w:val="00DA03BE"/>
    <w:rsid w:val="00DA47F1"/>
    <w:rsid w:val="00DA51E9"/>
    <w:rsid w:val="00DA7A8A"/>
    <w:rsid w:val="00DB5C22"/>
    <w:rsid w:val="00DD5F59"/>
    <w:rsid w:val="00E1055B"/>
    <w:rsid w:val="00E11F0F"/>
    <w:rsid w:val="00E33D68"/>
    <w:rsid w:val="00E404D3"/>
    <w:rsid w:val="00E86F92"/>
    <w:rsid w:val="00EC4C7C"/>
    <w:rsid w:val="00EE1DE5"/>
    <w:rsid w:val="00EF2382"/>
    <w:rsid w:val="00F15894"/>
    <w:rsid w:val="00F215EC"/>
    <w:rsid w:val="00F3018A"/>
    <w:rsid w:val="00F30A37"/>
    <w:rsid w:val="00F36B9B"/>
    <w:rsid w:val="00F4473A"/>
    <w:rsid w:val="00F56BEB"/>
    <w:rsid w:val="00F6133C"/>
    <w:rsid w:val="00F71A4E"/>
    <w:rsid w:val="00F80B47"/>
    <w:rsid w:val="00F81785"/>
    <w:rsid w:val="00F94224"/>
    <w:rsid w:val="00F944EA"/>
    <w:rsid w:val="00FA39D2"/>
    <w:rsid w:val="00FA50DB"/>
    <w:rsid w:val="00FB351D"/>
    <w:rsid w:val="00FD1D5C"/>
    <w:rsid w:val="00FD1FFF"/>
    <w:rsid w:val="00FE3C82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19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17"/>
    <w:rPr>
      <w:rFonts w:ascii="UnB Office" w:hAnsi="UnB Office" w:cs="Times New Roman"/>
      <w:sz w:val="22"/>
    </w:rPr>
  </w:style>
  <w:style w:type="paragraph" w:styleId="Titre1">
    <w:name w:val="heading 1"/>
    <w:basedOn w:val="Normal"/>
    <w:next w:val="Firstparagraph"/>
    <w:link w:val="Titre1Car"/>
    <w:uiPriority w:val="9"/>
    <w:qFormat/>
    <w:rsid w:val="006E1BC8"/>
    <w:pPr>
      <w:keepNext/>
      <w:keepLines/>
      <w:numPr>
        <w:numId w:val="34"/>
      </w:numPr>
      <w:suppressAutoHyphens/>
      <w:spacing w:before="760" w:line="276" w:lineRule="auto"/>
      <w:outlineLvl w:val="0"/>
    </w:pPr>
    <w:rPr>
      <w:rFonts w:eastAsiaTheme="majorEastAsia" w:cstheme="majorBidi"/>
      <w:b/>
      <w:bCs/>
      <w:spacing w:val="10"/>
      <w:kern w:val="32"/>
      <w:sz w:val="26"/>
      <w:szCs w:val="26"/>
      <w14:cntxtAlts/>
    </w:rPr>
  </w:style>
  <w:style w:type="paragraph" w:styleId="Titre2">
    <w:name w:val="heading 2"/>
    <w:basedOn w:val="Normal"/>
    <w:next w:val="Firstparagraph"/>
    <w:link w:val="Titre2Car"/>
    <w:uiPriority w:val="9"/>
    <w:unhideWhenUsed/>
    <w:qFormat/>
    <w:rsid w:val="00961117"/>
    <w:pPr>
      <w:keepNext/>
      <w:keepLines/>
      <w:numPr>
        <w:ilvl w:val="1"/>
        <w:numId w:val="34"/>
      </w:numPr>
      <w:suppressAutoHyphens/>
      <w:spacing w:before="380"/>
      <w:outlineLvl w:val="1"/>
    </w:pPr>
    <w:rPr>
      <w:rFonts w:eastAsiaTheme="majorEastAsia" w:cstheme="majorBidi"/>
      <w:bCs/>
      <w:caps/>
      <w:spacing w:val="20"/>
      <w:szCs w:val="22"/>
    </w:rPr>
  </w:style>
  <w:style w:type="paragraph" w:styleId="Titre3">
    <w:name w:val="heading 3"/>
    <w:basedOn w:val="Normal"/>
    <w:next w:val="Firstparagraph"/>
    <w:link w:val="Titre3Car"/>
    <w:uiPriority w:val="9"/>
    <w:unhideWhenUsed/>
    <w:qFormat/>
    <w:rsid w:val="00961117"/>
    <w:pPr>
      <w:keepNext/>
      <w:keepLines/>
      <w:suppressAutoHyphens/>
      <w:spacing w:before="380" w:line="276" w:lineRule="auto"/>
      <w:outlineLvl w:val="2"/>
    </w:pPr>
    <w:rPr>
      <w:rFonts w:eastAsiaTheme="majorEastAsia" w:cstheme="majorBidi"/>
      <w:b/>
      <w:spacing w:val="10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1117"/>
    <w:pPr>
      <w:keepNext/>
      <w:keepLines/>
      <w:spacing w:before="380"/>
      <w:outlineLvl w:val="3"/>
    </w:pPr>
    <w:rPr>
      <w:rFonts w:eastAsiaTheme="majorEastAsia" w:cstheme="majorBidi"/>
      <w:caps/>
      <w:spacing w:val="10"/>
      <w:sz w:val="18"/>
      <w:szCs w:val="1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BC8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782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BNT">
    <w:name w:val="ABNT"/>
    <w:uiPriority w:val="99"/>
    <w:rsid w:val="00961117"/>
    <w:pPr>
      <w:numPr>
        <w:numId w:val="2"/>
      </w:numPr>
    </w:pPr>
  </w:style>
  <w:style w:type="numbering" w:customStyle="1" w:styleId="Numeraodeanexos">
    <w:name w:val="Numeração de anexos"/>
    <w:uiPriority w:val="99"/>
    <w:rsid w:val="00961117"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6E1BC8"/>
    <w:rPr>
      <w:rFonts w:ascii="UnB Office" w:eastAsiaTheme="majorEastAsia" w:hAnsi="UnB Office" w:cstheme="majorBidi"/>
      <w:b/>
      <w:bCs/>
      <w:spacing w:val="10"/>
      <w:kern w:val="32"/>
      <w:sz w:val="26"/>
      <w:szCs w:val="26"/>
      <w14:cntxtAlts/>
    </w:rPr>
  </w:style>
  <w:style w:type="character" w:customStyle="1" w:styleId="Titre2Car">
    <w:name w:val="Titre 2 Car"/>
    <w:basedOn w:val="Policepardfaut"/>
    <w:link w:val="Titre2"/>
    <w:uiPriority w:val="9"/>
    <w:rsid w:val="00961117"/>
    <w:rPr>
      <w:rFonts w:ascii="UnB Office" w:eastAsiaTheme="majorEastAsia" w:hAnsi="UnB Office" w:cstheme="majorBidi"/>
      <w:bCs/>
      <w:caps/>
      <w:spacing w:val="20"/>
      <w:sz w:val="22"/>
      <w:szCs w:val="22"/>
    </w:rPr>
  </w:style>
  <w:style w:type="paragraph" w:styleId="Titre">
    <w:name w:val="Title"/>
    <w:basedOn w:val="Normal"/>
    <w:next w:val="Sous-titre"/>
    <w:link w:val="TitreCar"/>
    <w:qFormat/>
    <w:rsid w:val="00961117"/>
    <w:pPr>
      <w:spacing w:before="780" w:after="260"/>
      <w:contextualSpacing/>
      <w:jc w:val="right"/>
    </w:pPr>
    <w:rPr>
      <w:rFonts w:ascii="UnBPro-Light" w:eastAsiaTheme="majorEastAsia" w:hAnsi="UnBPro-Light" w:cstheme="majorBidi"/>
      <w:caps/>
      <w:spacing w:val="10"/>
      <w:kern w:val="28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rsid w:val="00961117"/>
    <w:rPr>
      <w:rFonts w:ascii="UnBPro-Light" w:eastAsiaTheme="majorEastAsia" w:hAnsi="UnBPro-Light" w:cstheme="majorBidi"/>
      <w:caps/>
      <w:spacing w:val="10"/>
      <w:kern w:val="28"/>
      <w:sz w:val="26"/>
      <w:szCs w:val="26"/>
    </w:rPr>
  </w:style>
  <w:style w:type="paragraph" w:styleId="Sous-titre">
    <w:name w:val="Subtitle"/>
    <w:basedOn w:val="Normal"/>
    <w:next w:val="Titre1"/>
    <w:link w:val="Sous-titreCar"/>
    <w:qFormat/>
    <w:rsid w:val="0072774A"/>
    <w:pPr>
      <w:numPr>
        <w:ilvl w:val="1"/>
      </w:numPr>
      <w:spacing w:after="160"/>
      <w:jc w:val="right"/>
    </w:pPr>
    <w:rPr>
      <w:b/>
      <w:bCs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72774A"/>
    <w:rPr>
      <w:rFonts w:ascii="UnB Office" w:hAnsi="UnB Office" w:cs="Times New Roman"/>
      <w:b/>
      <w:bCs/>
      <w:spacing w:val="15"/>
      <w:sz w:val="22"/>
      <w:szCs w:val="22"/>
    </w:rPr>
  </w:style>
  <w:style w:type="paragraph" w:styleId="Citation">
    <w:name w:val="Quote"/>
    <w:basedOn w:val="Normal"/>
    <w:next w:val="Corpsdetexte"/>
    <w:link w:val="CitationCar"/>
    <w:uiPriority w:val="29"/>
    <w:qFormat/>
    <w:rsid w:val="00961117"/>
    <w:pPr>
      <w:spacing w:before="300" w:after="300"/>
      <w:ind w:left="1202"/>
      <w:jc w:val="both"/>
    </w:pPr>
    <w:rPr>
      <w:iCs/>
      <w:color w:val="404040" w:themeColor="text1" w:themeTint="BF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961117"/>
    <w:rPr>
      <w:rFonts w:ascii="UnB Office" w:hAnsi="UnB Office" w:cs="Times New Roman"/>
      <w:iCs/>
      <w:color w:val="404040" w:themeColor="text1" w:themeTint="BF"/>
      <w:sz w:val="20"/>
    </w:rPr>
  </w:style>
  <w:style w:type="paragraph" w:styleId="Pardeliste">
    <w:name w:val="List Paragraph"/>
    <w:basedOn w:val="Normal"/>
    <w:uiPriority w:val="34"/>
    <w:qFormat/>
    <w:rsid w:val="00961117"/>
    <w:pPr>
      <w:ind w:left="720"/>
      <w:contextualSpacing/>
    </w:pPr>
  </w:style>
  <w:style w:type="paragraph" w:styleId="Corpsdetexte">
    <w:name w:val="Body Text"/>
    <w:basedOn w:val="Normal"/>
    <w:link w:val="CorpsdetexteCar"/>
    <w:unhideWhenUsed/>
    <w:qFormat/>
    <w:rsid w:val="003755CD"/>
    <w:pPr>
      <w:spacing w:line="276" w:lineRule="auto"/>
      <w:ind w:firstLine="426"/>
      <w:jc w:val="both"/>
    </w:pPr>
  </w:style>
  <w:style w:type="character" w:customStyle="1" w:styleId="CorpsdetexteCar">
    <w:name w:val="Corps de texte Car"/>
    <w:basedOn w:val="Policepardfaut"/>
    <w:link w:val="Corpsdetexte"/>
    <w:uiPriority w:val="99"/>
    <w:rsid w:val="003755CD"/>
    <w:rPr>
      <w:rFonts w:ascii="UnB Office" w:hAnsi="UnB Office" w:cs="Times New Roman"/>
      <w:sz w:val="22"/>
    </w:rPr>
  </w:style>
  <w:style w:type="paragraph" w:styleId="En-tte">
    <w:name w:val="header"/>
    <w:basedOn w:val="Normal"/>
    <w:link w:val="En-tteCar"/>
    <w:uiPriority w:val="99"/>
    <w:unhideWhenUsed/>
    <w:rsid w:val="00961117"/>
    <w:pPr>
      <w:pBdr>
        <w:bottom w:val="single" w:sz="8" w:space="4" w:color="auto"/>
      </w:pBdr>
      <w:tabs>
        <w:tab w:val="center" w:pos="4419"/>
        <w:tab w:val="right" w:pos="8838"/>
      </w:tabs>
    </w:pPr>
    <w:rPr>
      <w:spacing w:val="-4"/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961117"/>
    <w:rPr>
      <w:rFonts w:ascii="UnB Office" w:hAnsi="UnB Office" w:cs="Times New Roman"/>
      <w:spacing w:val="-4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961117"/>
    <w:pPr>
      <w:pBdr>
        <w:top w:val="single" w:sz="8" w:space="4" w:color="auto"/>
      </w:pBdr>
      <w:tabs>
        <w:tab w:val="center" w:pos="4419"/>
        <w:tab w:val="right" w:pos="8838"/>
      </w:tabs>
    </w:pPr>
    <w:rPr>
      <w:spacing w:val="10"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961117"/>
    <w:rPr>
      <w:rFonts w:ascii="UnB Office" w:hAnsi="UnB Office" w:cs="Times New Roman"/>
      <w:spacing w:val="10"/>
      <w:sz w:val="16"/>
    </w:rPr>
  </w:style>
  <w:style w:type="character" w:styleId="Numrodepage">
    <w:name w:val="page number"/>
    <w:basedOn w:val="Policepardfaut"/>
    <w:uiPriority w:val="99"/>
    <w:semiHidden/>
    <w:unhideWhenUsed/>
    <w:rsid w:val="00961117"/>
  </w:style>
  <w:style w:type="character" w:styleId="Lienhypertexte">
    <w:name w:val="Hyperlink"/>
    <w:basedOn w:val="Policepardfaut"/>
    <w:unhideWhenUsed/>
    <w:rsid w:val="006E1BC8"/>
    <w:rPr>
      <w:color w:val="auto"/>
      <w:u w:val="single"/>
    </w:rPr>
  </w:style>
  <w:style w:type="character" w:styleId="Textedelespacerserv">
    <w:name w:val="Placeholder Text"/>
    <w:basedOn w:val="Policepardfaut"/>
    <w:uiPriority w:val="99"/>
    <w:semiHidden/>
    <w:rsid w:val="00961117"/>
    <w:rPr>
      <w:color w:val="808080"/>
    </w:rPr>
  </w:style>
  <w:style w:type="paragraph" w:styleId="Adressedestinataire">
    <w:name w:val="envelope address"/>
    <w:basedOn w:val="Normal"/>
    <w:uiPriority w:val="99"/>
    <w:unhideWhenUsed/>
    <w:rsid w:val="00961117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</w:rPr>
  </w:style>
  <w:style w:type="paragraph" w:styleId="Date">
    <w:name w:val="Date"/>
    <w:basedOn w:val="Normal"/>
    <w:next w:val="Normal"/>
    <w:link w:val="DateCar"/>
    <w:uiPriority w:val="99"/>
    <w:unhideWhenUsed/>
    <w:qFormat/>
    <w:rsid w:val="00961117"/>
    <w:pPr>
      <w:spacing w:before="260" w:after="780"/>
      <w:contextualSpacing/>
    </w:pPr>
  </w:style>
  <w:style w:type="character" w:customStyle="1" w:styleId="DateCar">
    <w:name w:val="Date Car"/>
    <w:basedOn w:val="Policepardfaut"/>
    <w:link w:val="Date"/>
    <w:uiPriority w:val="99"/>
    <w:rsid w:val="00961117"/>
    <w:rPr>
      <w:rFonts w:ascii="UnB Office" w:hAnsi="UnB Office" w:cs="Times New Roman"/>
      <w:sz w:val="22"/>
    </w:rPr>
  </w:style>
  <w:style w:type="character" w:styleId="lev">
    <w:name w:val="Strong"/>
    <w:basedOn w:val="Policepardfaut"/>
    <w:uiPriority w:val="22"/>
    <w:qFormat/>
    <w:rsid w:val="00961117"/>
    <w:rPr>
      <w:b/>
      <w:bCs/>
    </w:rPr>
  </w:style>
  <w:style w:type="paragraph" w:customStyle="1" w:styleId="Firstparagraph">
    <w:name w:val="First paragraph"/>
    <w:basedOn w:val="Corpsdetexte"/>
    <w:next w:val="Corpsdetexte"/>
    <w:link w:val="FirstparagraphChar"/>
    <w:qFormat/>
    <w:rsid w:val="00961117"/>
    <w:pPr>
      <w:spacing w:before="380"/>
      <w:ind w:firstLine="0"/>
    </w:pPr>
  </w:style>
  <w:style w:type="character" w:customStyle="1" w:styleId="Titre3Car">
    <w:name w:val="Titre 3 Car"/>
    <w:basedOn w:val="Policepardfaut"/>
    <w:link w:val="Titre3"/>
    <w:uiPriority w:val="9"/>
    <w:rsid w:val="00961117"/>
    <w:rPr>
      <w:rFonts w:ascii="UnB Office" w:eastAsiaTheme="majorEastAsia" w:hAnsi="UnB Office" w:cstheme="majorBidi"/>
      <w:b/>
      <w:spacing w:val="10"/>
      <w:sz w:val="22"/>
      <w:szCs w:val="22"/>
    </w:rPr>
  </w:style>
  <w:style w:type="character" w:customStyle="1" w:styleId="FirstparagraphChar">
    <w:name w:val="First paragraph Char"/>
    <w:basedOn w:val="CorpsdetexteCar"/>
    <w:link w:val="Firstparagraph"/>
    <w:rsid w:val="00961117"/>
    <w:rPr>
      <w:rFonts w:ascii="UnB Office" w:hAnsi="UnB Office" w:cs="Times New Roman"/>
      <w:sz w:val="22"/>
    </w:rPr>
  </w:style>
  <w:style w:type="paragraph" w:styleId="Signature">
    <w:name w:val="Signature"/>
    <w:basedOn w:val="Normal"/>
    <w:link w:val="SignatureCar"/>
    <w:uiPriority w:val="99"/>
    <w:unhideWhenUsed/>
    <w:qFormat/>
    <w:rsid w:val="00961117"/>
    <w:pPr>
      <w:jc w:val="center"/>
    </w:pPr>
  </w:style>
  <w:style w:type="character" w:customStyle="1" w:styleId="SignatureCar">
    <w:name w:val="Signature Car"/>
    <w:basedOn w:val="Policepardfaut"/>
    <w:link w:val="Signature"/>
    <w:uiPriority w:val="99"/>
    <w:rsid w:val="00961117"/>
    <w:rPr>
      <w:rFonts w:ascii="UnB Office" w:hAnsi="UnB Office" w:cs="Times New Roman"/>
      <w:sz w:val="22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6E1BC8"/>
    <w:pPr>
      <w:keepLines/>
      <w:spacing w:before="380" w:after="200"/>
      <w:jc w:val="center"/>
    </w:pPr>
    <w:rPr>
      <w:b/>
      <w:iCs/>
      <w:sz w:val="16"/>
      <w:szCs w:val="18"/>
    </w:rPr>
  </w:style>
  <w:style w:type="paragraph" w:customStyle="1" w:styleId="Legendadetabela">
    <w:name w:val="Legenda de tabela"/>
    <w:basedOn w:val="Lgende"/>
    <w:next w:val="Normal"/>
    <w:link w:val="LegendadetabelaChar"/>
    <w:qFormat/>
    <w:rsid w:val="00961117"/>
    <w:pPr>
      <w:keepNext/>
    </w:pPr>
  </w:style>
  <w:style w:type="paragraph" w:customStyle="1" w:styleId="Ttulodetabela">
    <w:name w:val="Título de tabela"/>
    <w:basedOn w:val="Normal"/>
    <w:qFormat/>
    <w:rsid w:val="00961117"/>
    <w:pPr>
      <w:keepLines/>
    </w:pPr>
    <w:rPr>
      <w:rFonts w:eastAsiaTheme="majorEastAsia" w:cstheme="majorBidi"/>
      <w:b/>
      <w:bCs/>
      <w:iCs/>
      <w:sz w:val="16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6E1BC8"/>
    <w:rPr>
      <w:rFonts w:ascii="UnB Office" w:hAnsi="UnB Office" w:cs="Times New Roman"/>
      <w:b/>
      <w:iCs/>
      <w:sz w:val="16"/>
      <w:szCs w:val="18"/>
    </w:rPr>
  </w:style>
  <w:style w:type="character" w:customStyle="1" w:styleId="LegendadetabelaChar">
    <w:name w:val="Legenda de tabela Char"/>
    <w:basedOn w:val="LgendeCar"/>
    <w:link w:val="Legendadetabela"/>
    <w:rsid w:val="00961117"/>
    <w:rPr>
      <w:rFonts w:ascii="UnB Office" w:hAnsi="UnB Office" w:cs="Times New Roman"/>
      <w:b/>
      <w:iCs/>
      <w:color w:val="44546A" w:themeColor="text2"/>
      <w:sz w:val="16"/>
      <w:szCs w:val="18"/>
    </w:rPr>
  </w:style>
  <w:style w:type="paragraph" w:customStyle="1" w:styleId="Corpodetabela">
    <w:name w:val="Corpo de tabela"/>
    <w:basedOn w:val="Normal"/>
    <w:qFormat/>
    <w:rsid w:val="00961117"/>
    <w:pPr>
      <w:keepLines/>
    </w:pPr>
    <w:rPr>
      <w:rFonts w:eastAsiaTheme="majorEastAsia" w:cstheme="majorBidi"/>
      <w:bCs/>
      <w:iCs/>
      <w:sz w:val="18"/>
      <w:szCs w:val="18"/>
    </w:rPr>
  </w:style>
  <w:style w:type="table" w:styleId="TableauListe7Couleur-Accentuation5">
    <w:name w:val="List Table 7 Colorful Accent 5"/>
    <w:basedOn w:val="TableauNormal"/>
    <w:uiPriority w:val="52"/>
    <w:rsid w:val="00961117"/>
    <w:rPr>
      <w:rFonts w:ascii="UnB Office" w:hAnsi="UnB Office"/>
      <w:color w:val="2F5496" w:themeColor="accent1" w:themeShade="BF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961117"/>
    <w:rPr>
      <w:color w:val="7030A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UnB Office" w:eastAsiaTheme="majorEastAsia" w:hAnsi="UnB Office" w:cstheme="majorBidi"/>
        <w:b/>
        <w:i w:val="0"/>
        <w:iCs/>
        <w:sz w:val="26"/>
      </w:rPr>
      <w:tblPr/>
      <w:tcPr>
        <w:tcBorders>
          <w:bottom w:val="single" w:sz="4" w:space="0" w:color="7030A0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26"/>
      </w:rPr>
      <w:tblPr/>
      <w:tcPr>
        <w:tcBorders>
          <w:top w:val="single" w:sz="4" w:space="0" w:color="7030A0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26"/>
      </w:rPr>
      <w:tblPr/>
      <w:tcPr>
        <w:tcBorders>
          <w:right w:val="single" w:sz="4" w:space="0" w:color="7030A0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 w:val="0"/>
        <w:i w:val="0"/>
        <w:iCs w:val="0"/>
        <w:sz w:val="26"/>
      </w:rPr>
      <w:tblPr/>
      <w:tcPr>
        <w:tcBorders>
          <w:left w:val="single" w:sz="4" w:space="0" w:color="7030A0"/>
        </w:tcBorders>
        <w:shd w:val="clear" w:color="auto" w:fill="FFFFFF" w:themeFill="background1"/>
      </w:tcPr>
    </w:tblStylePr>
    <w:tblStylePr w:type="band1Vert">
      <w:tblPr/>
      <w:tcPr>
        <w:shd w:val="clear" w:color="auto" w:fill="DDC2F3"/>
      </w:tcPr>
    </w:tblStylePr>
    <w:tblStylePr w:type="band1Horz">
      <w:rPr>
        <w:color w:val="7030A0"/>
      </w:rPr>
      <w:tblPr/>
      <w:tcPr>
        <w:shd w:val="clear" w:color="auto" w:fill="DDC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e">
    <w:name w:val="Emphasis"/>
    <w:basedOn w:val="Policepardfaut"/>
    <w:uiPriority w:val="20"/>
    <w:qFormat/>
    <w:rsid w:val="00961117"/>
    <w:rPr>
      <w:i/>
      <w:iCs/>
    </w:rPr>
  </w:style>
  <w:style w:type="character" w:styleId="Emphaseple">
    <w:name w:val="Subtle Emphasis"/>
    <w:basedOn w:val="Policepardfaut"/>
    <w:uiPriority w:val="19"/>
    <w:qFormat/>
    <w:rsid w:val="00961117"/>
    <w:rPr>
      <w:i/>
      <w:iCs/>
      <w:color w:val="404040" w:themeColor="text1" w:themeTint="BF"/>
    </w:rPr>
  </w:style>
  <w:style w:type="character" w:styleId="Marquedecommentaire">
    <w:name w:val="annotation reference"/>
    <w:basedOn w:val="Policepardfaut"/>
    <w:uiPriority w:val="99"/>
    <w:semiHidden/>
    <w:unhideWhenUsed/>
    <w:rsid w:val="009611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6111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61117"/>
    <w:rPr>
      <w:rFonts w:ascii="UnB Office" w:hAnsi="UnB Office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611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61117"/>
    <w:rPr>
      <w:rFonts w:ascii="UnB Office" w:hAnsi="UnB Office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11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117"/>
    <w:rPr>
      <w:rFonts w:ascii="Segoe UI" w:hAnsi="Segoe UI" w:cs="Segoe UI"/>
      <w:sz w:val="18"/>
      <w:szCs w:val="18"/>
    </w:rPr>
  </w:style>
  <w:style w:type="paragraph" w:styleId="Bibliographie">
    <w:name w:val="Bibliography"/>
    <w:basedOn w:val="Normal"/>
    <w:unhideWhenUsed/>
    <w:qFormat/>
    <w:rsid w:val="003A517B"/>
    <w:pPr>
      <w:spacing w:before="180" w:line="276" w:lineRule="auto"/>
      <w:ind w:left="851" w:hanging="851"/>
      <w:contextualSpacing/>
      <w:jc w:val="both"/>
    </w:pPr>
    <w:rPr>
      <w:noProof/>
      <w:lang w:val="es-ES_tradn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1BC8"/>
    <w:pPr>
      <w:numPr>
        <w:numId w:val="0"/>
      </w:numPr>
      <w:suppressAutoHyphens w:val="0"/>
      <w:spacing w:before="0" w:after="380"/>
      <w:outlineLvl w:val="9"/>
    </w:pPr>
    <w:rPr>
      <w:spacing w:val="0"/>
      <w:kern w:val="0"/>
      <w:szCs w:val="28"/>
      <w14:cntxtAlts w14:val="0"/>
    </w:rPr>
  </w:style>
  <w:style w:type="paragraph" w:styleId="Listepuces">
    <w:name w:val="List Bullet"/>
    <w:basedOn w:val="Normal"/>
    <w:uiPriority w:val="99"/>
    <w:unhideWhenUsed/>
    <w:qFormat/>
    <w:rsid w:val="00961117"/>
    <w:pPr>
      <w:numPr>
        <w:ilvl w:val="2"/>
        <w:numId w:val="34"/>
      </w:numPr>
      <w:spacing w:before="380" w:after="380"/>
      <w:contextualSpacing/>
      <w:jc w:val="both"/>
    </w:pPr>
  </w:style>
  <w:style w:type="paragraph" w:customStyle="1" w:styleId="Definition">
    <w:name w:val="Definition"/>
    <w:basedOn w:val="Normal"/>
    <w:qFormat/>
    <w:rsid w:val="004A46D4"/>
    <w:pPr>
      <w:spacing w:after="180" w:line="276" w:lineRule="auto"/>
      <w:ind w:left="300"/>
      <w:jc w:val="both"/>
    </w:pPr>
    <w:rPr>
      <w:rFonts w:eastAsiaTheme="minorHAnsi"/>
      <w:lang w:eastAsia="en-US"/>
    </w:rPr>
  </w:style>
  <w:style w:type="paragraph" w:customStyle="1" w:styleId="DefinitionTerm">
    <w:name w:val="Definition Term"/>
    <w:basedOn w:val="Normal"/>
    <w:next w:val="Definition"/>
    <w:qFormat/>
    <w:rsid w:val="00961117"/>
    <w:pPr>
      <w:keepNext/>
      <w:keepLines/>
      <w:spacing w:before="380" w:line="276" w:lineRule="auto"/>
    </w:pPr>
    <w:rPr>
      <w:rFonts w:eastAsiaTheme="minorHAnsi"/>
      <w:bCs/>
      <w:caps/>
      <w:spacing w:val="10"/>
      <w:sz w:val="18"/>
      <w:lang w:eastAsia="en-US"/>
    </w:rPr>
  </w:style>
  <w:style w:type="table" w:styleId="Listemoyenne1-Accent1">
    <w:name w:val="Medium List 1 Accent 1"/>
    <w:basedOn w:val="TableauNormal"/>
    <w:uiPriority w:val="65"/>
    <w:rsid w:val="0096111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61117"/>
    <w:rPr>
      <w:rFonts w:ascii="Times New Roman" w:hAnsi="Times New Roman"/>
      <w:sz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61117"/>
    <w:rPr>
      <w:rFonts w:ascii="Times New Roman" w:hAnsi="Times New Roman" w:cs="Times New Roman"/>
    </w:rPr>
  </w:style>
  <w:style w:type="character" w:styleId="Rfrenceple">
    <w:name w:val="Subtle Reference"/>
    <w:basedOn w:val="Policepardfaut"/>
    <w:uiPriority w:val="31"/>
    <w:qFormat/>
    <w:rsid w:val="00961117"/>
    <w:rPr>
      <w:spacing w:val="10"/>
    </w:rPr>
  </w:style>
  <w:style w:type="paragraph" w:styleId="TM1">
    <w:name w:val="toc 1"/>
    <w:basedOn w:val="Normal"/>
    <w:next w:val="Normal"/>
    <w:autoRedefine/>
    <w:uiPriority w:val="39"/>
    <w:unhideWhenUsed/>
    <w:rsid w:val="00961117"/>
    <w:pPr>
      <w:keepNext/>
      <w:tabs>
        <w:tab w:val="left" w:pos="709"/>
        <w:tab w:val="right" w:pos="9055"/>
      </w:tabs>
      <w:spacing w:before="120"/>
    </w:pPr>
    <w:rPr>
      <w:bCs/>
      <w:caps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961117"/>
    <w:pPr>
      <w:tabs>
        <w:tab w:val="left" w:pos="709"/>
        <w:tab w:val="right" w:pos="9055"/>
      </w:tabs>
    </w:pPr>
    <w:rPr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61117"/>
    <w:pPr>
      <w:ind w:left="440"/>
    </w:pPr>
    <w:rPr>
      <w:rFonts w:asciiTheme="minorHAnsi" w:hAnsiTheme="minorHAnsi"/>
      <w:i/>
      <w:iCs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961117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961117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961117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961117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961117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961117"/>
    <w:pPr>
      <w:ind w:left="1760"/>
    </w:pPr>
    <w:rPr>
      <w:rFonts w:asciiTheme="minorHAnsi" w:hAnsiTheme="minorHAnsi"/>
      <w:sz w:val="18"/>
      <w:szCs w:val="18"/>
    </w:rPr>
  </w:style>
  <w:style w:type="table" w:styleId="Grilledutableau">
    <w:name w:val="Table Grid"/>
    <w:basedOn w:val="TableauNormal"/>
    <w:uiPriority w:val="39"/>
    <w:rsid w:val="0096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6Couleur-Accentuation1">
    <w:name w:val="List Table 6 Colorful Accent 1"/>
    <w:basedOn w:val="TableauNormal"/>
    <w:uiPriority w:val="51"/>
    <w:rsid w:val="00961117"/>
    <w:rPr>
      <w:rFonts w:ascii="UnB Office" w:hAnsi="UnB Office"/>
      <w:color w:val="2F5496" w:themeColor="accent1" w:themeShade="BF"/>
      <w:sz w:val="16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Lista6Colorida-nfase11">
    <w:name w:val="Tabela de Lista 6 Colorida - Ênfase 11"/>
    <w:basedOn w:val="TableauNormal"/>
    <w:uiPriority w:val="51"/>
    <w:rsid w:val="00961117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961117"/>
    <w:rPr>
      <w:rFonts w:ascii="UnB Office" w:hAnsi="UnB Office"/>
      <w:color w:val="C00000"/>
      <w:sz w:val="16"/>
    </w:rPr>
    <w:tblPr>
      <w:tblStyleRowBandSize w:val="1"/>
      <w:tblStyleColBandSize w:val="1"/>
      <w:tblInd w:w="0" w:type="dxa"/>
      <w:tblBorders>
        <w:top w:val="single" w:sz="4" w:space="0" w:color="C00000"/>
        <w:bottom w:val="single" w:sz="4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eladeLista6Colorida-nfase21">
    <w:name w:val="Tabela de Lista 6 Colorida - Ênfase 21"/>
    <w:basedOn w:val="TableauNormal"/>
    <w:uiPriority w:val="51"/>
    <w:rsid w:val="00961117"/>
    <w:rPr>
      <w:rFonts w:ascii="UnB Office" w:hAnsi="UnB Office"/>
      <w:color w:val="C00000"/>
      <w:sz w:val="16"/>
    </w:rPr>
    <w:tblPr>
      <w:tblStyleRowBandSize w:val="1"/>
      <w:tblStyleColBandSize w:val="1"/>
      <w:tblInd w:w="0" w:type="dxa"/>
      <w:tblBorders>
        <w:top w:val="single" w:sz="8" w:space="0" w:color="C00000"/>
        <w:bottom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961117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deLista6Colorida-nfase41">
    <w:name w:val="Tabela de Lista 6 Colorida - Ênfase 41"/>
    <w:basedOn w:val="TableauNormal"/>
    <w:uiPriority w:val="51"/>
    <w:rsid w:val="00961117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961117"/>
    <w:rPr>
      <w:color w:val="385623" w:themeColor="accent6" w:themeShade="80"/>
    </w:rPr>
    <w:tblPr>
      <w:tblStyleRowBandSize w:val="1"/>
      <w:tblStyleColBandSize w:val="1"/>
      <w:tblInd w:w="0" w:type="dxa"/>
      <w:tblBorders>
        <w:top w:val="single" w:sz="4" w:space="0" w:color="385623" w:themeColor="accent6" w:themeShade="80"/>
        <w:bottom w:val="single" w:sz="4" w:space="0" w:color="385623" w:themeColor="accent6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Lista6Colorida-nfase61">
    <w:name w:val="Tabela de Lista 6 Colorida - Ênfase 61"/>
    <w:basedOn w:val="TableauNormal"/>
    <w:uiPriority w:val="51"/>
    <w:rsid w:val="00961117"/>
    <w:rPr>
      <w:color w:val="385623" w:themeColor="accent6" w:themeShade="80"/>
    </w:rPr>
    <w:tblPr>
      <w:tblStyleRowBandSize w:val="1"/>
      <w:tblStyleColBandSize w:val="1"/>
      <w:tblInd w:w="0" w:type="dxa"/>
      <w:tblBorders>
        <w:top w:val="single" w:sz="4" w:space="0" w:color="385623" w:themeColor="accent6" w:themeShade="80"/>
        <w:bottom w:val="single" w:sz="4" w:space="0" w:color="385623" w:themeColor="accent6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961117"/>
    <w:rPr>
      <w:rFonts w:ascii="UnB Office" w:hAnsi="UnB Office"/>
      <w:color w:val="000000" w:themeColor="text1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leauNormal"/>
    <w:uiPriority w:val="52"/>
    <w:rsid w:val="00961117"/>
    <w:rPr>
      <w:color w:val="7030A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UnB Office" w:eastAsiaTheme="majorEastAsia" w:hAnsi="UnB Office" w:cstheme="majorBidi"/>
        <w:b/>
        <w:i w:val="0"/>
        <w:iCs/>
        <w:sz w:val="26"/>
      </w:rPr>
      <w:tblPr/>
      <w:tcPr>
        <w:tcBorders>
          <w:bottom w:val="single" w:sz="4" w:space="0" w:color="7030A0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26"/>
      </w:rPr>
      <w:tblPr/>
      <w:tcPr>
        <w:tcBorders>
          <w:top w:val="single" w:sz="4" w:space="0" w:color="7030A0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26"/>
      </w:rPr>
      <w:tblPr/>
      <w:tcPr>
        <w:tcBorders>
          <w:right w:val="single" w:sz="4" w:space="0" w:color="7030A0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 w:val="0"/>
        <w:i w:val="0"/>
        <w:iCs w:val="0"/>
        <w:sz w:val="26"/>
      </w:rPr>
      <w:tblPr/>
      <w:tcPr>
        <w:tcBorders>
          <w:left w:val="single" w:sz="4" w:space="0" w:color="7030A0"/>
        </w:tcBorders>
        <w:shd w:val="clear" w:color="auto" w:fill="FFFFFF" w:themeFill="background1"/>
      </w:tcPr>
    </w:tblStylePr>
    <w:tblStylePr w:type="band1Vert">
      <w:tblPr/>
      <w:tcPr>
        <w:shd w:val="clear" w:color="auto" w:fill="DDC2F3"/>
      </w:tcPr>
    </w:tblStylePr>
    <w:tblStylePr w:type="band1Horz">
      <w:rPr>
        <w:color w:val="7030A0"/>
      </w:rPr>
      <w:tblPr/>
      <w:tcPr>
        <w:shd w:val="clear" w:color="auto" w:fill="DDC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961117"/>
    <w:rPr>
      <w:rFonts w:ascii="UnB Office" w:hAnsi="UnB Office"/>
      <w:bCs/>
      <w:color w:val="C00000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C00000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C00000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C00000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C0000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leauNormal"/>
    <w:uiPriority w:val="52"/>
    <w:rsid w:val="00961117"/>
    <w:rPr>
      <w:rFonts w:ascii="UnB Office" w:hAnsi="UnB Office"/>
      <w:bCs/>
      <w:color w:val="C00000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C00000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C00000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C00000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C0000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961117"/>
    <w:rPr>
      <w:rFonts w:ascii="UnB Office" w:hAnsi="UnB Office"/>
      <w:color w:val="7B7B7B" w:themeColor="accent3" w:themeShade="BF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leauNormal"/>
    <w:uiPriority w:val="52"/>
    <w:rsid w:val="00961117"/>
    <w:rPr>
      <w:rFonts w:ascii="UnB Office" w:hAnsi="UnB Office"/>
      <w:color w:val="7B7B7B" w:themeColor="accent3" w:themeShade="BF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961117"/>
    <w:rPr>
      <w:rFonts w:ascii="UnB Office" w:hAnsi="UnB Office"/>
      <w:color w:val="BF8F00" w:themeColor="accent4" w:themeShade="BF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leauNormal"/>
    <w:uiPriority w:val="52"/>
    <w:rsid w:val="00961117"/>
    <w:rPr>
      <w:rFonts w:ascii="UnB Office" w:hAnsi="UnB Office"/>
      <w:color w:val="BF8F00" w:themeColor="accent4" w:themeShade="BF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leauNormal"/>
    <w:uiPriority w:val="52"/>
    <w:rsid w:val="00961117"/>
    <w:rPr>
      <w:rFonts w:ascii="UnB Office" w:hAnsi="UnB Office"/>
      <w:color w:val="2F5496" w:themeColor="accent1" w:themeShade="BF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961117"/>
    <w:rPr>
      <w:rFonts w:ascii="UnB Office" w:hAnsi="UnB Office"/>
      <w:color w:val="385623" w:themeColor="accent6" w:themeShade="80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leauNormal"/>
    <w:uiPriority w:val="52"/>
    <w:rsid w:val="00961117"/>
    <w:rPr>
      <w:rFonts w:ascii="UnB Office" w:hAnsi="UnB Office"/>
      <w:color w:val="385623" w:themeColor="accent6" w:themeShade="80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1">
    <w:name w:val="Tabela de Lista 7 Colorida1"/>
    <w:basedOn w:val="TableauNormal"/>
    <w:uiPriority w:val="52"/>
    <w:rsid w:val="00961117"/>
    <w:rPr>
      <w:rFonts w:ascii="UnB Office" w:hAnsi="UnB Office"/>
      <w:color w:val="000000" w:themeColor="text1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wordWrap/>
        <w:jc w:val="left"/>
      </w:pPr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="UnB Office" w:eastAsiaTheme="majorEastAsia" w:hAnsi="UnB Office" w:cstheme="majorBidi"/>
        <w:b/>
        <w:bCs/>
        <w:i w:val="0"/>
        <w:iCs w:val="0"/>
        <w:sz w:val="1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961117"/>
    <w:rPr>
      <w:rFonts w:ascii="UnB Office" w:eastAsiaTheme="majorEastAsia" w:hAnsi="UnB Office" w:cstheme="majorBidi"/>
      <w:caps/>
      <w:spacing w:val="10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9F7829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E1BC8"/>
    <w:rPr>
      <w:rFonts w:ascii="UnB Office" w:eastAsiaTheme="majorEastAsia" w:hAnsi="UnB Office" w:cstheme="majorBidi"/>
      <w:b/>
      <w:sz w:val="22"/>
    </w:rPr>
  </w:style>
  <w:style w:type="paragraph" w:customStyle="1" w:styleId="FirstParagraph0">
    <w:name w:val="First Paragraph"/>
    <w:basedOn w:val="Corpsdetexte"/>
    <w:next w:val="Corpsdetexte"/>
    <w:qFormat/>
    <w:rsid w:val="00820441"/>
    <w:pPr>
      <w:spacing w:before="180"/>
      <w:ind w:firstLine="0"/>
    </w:pPr>
    <w:rPr>
      <w:rFonts w:eastAsiaTheme="minorHAnsi" w:cstheme="minorBidi"/>
      <w:lang w:val="en-US" w:eastAsia="en-US"/>
    </w:rPr>
  </w:style>
  <w:style w:type="paragraph" w:customStyle="1" w:styleId="Author">
    <w:name w:val="Author"/>
    <w:next w:val="Corpsdetexte"/>
    <w:qFormat/>
    <w:rsid w:val="00820441"/>
    <w:pPr>
      <w:keepNext/>
      <w:keepLines/>
      <w:spacing w:after="200"/>
      <w:jc w:val="center"/>
    </w:pPr>
    <w:rPr>
      <w:rFonts w:eastAsiaTheme="minorHAnsi"/>
      <w:lang w:val="en-US" w:eastAsia="en-US"/>
    </w:rPr>
  </w:style>
  <w:style w:type="paragraph" w:styleId="Notedebasdepage">
    <w:name w:val="footnote text"/>
    <w:basedOn w:val="Normal"/>
    <w:link w:val="NotedebasdepageCar"/>
    <w:uiPriority w:val="9"/>
    <w:unhideWhenUsed/>
    <w:qFormat/>
    <w:rsid w:val="001C775D"/>
    <w:pPr>
      <w:snapToGrid w:val="0"/>
    </w:pPr>
    <w:rPr>
      <w:rFonts w:eastAsiaTheme="minorHAnsi" w:cstheme="minorBidi"/>
      <w:noProof/>
      <w:sz w:val="18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"/>
    <w:rsid w:val="001C775D"/>
    <w:rPr>
      <w:rFonts w:ascii="UnB Office" w:eastAsiaTheme="minorHAnsi" w:hAnsi="UnB Office"/>
      <w:noProof/>
      <w:sz w:val="18"/>
      <w:lang w:eastAsia="en-US"/>
    </w:rPr>
  </w:style>
  <w:style w:type="character" w:styleId="Appelnotedebasdep">
    <w:name w:val="footnote reference"/>
    <w:basedOn w:val="LgendeCar"/>
    <w:rsid w:val="00820441"/>
    <w:rPr>
      <w:rFonts w:ascii="UnB Office" w:hAnsi="UnB Office" w:cs="Times New Roman"/>
      <w:b w:val="0"/>
      <w:iCs w:val="0"/>
      <w:sz w:val="22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lazzo/Downloads/papel_timbrad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9A459C5E72E46AF61AA489ED46111" ma:contentTypeVersion="16" ma:contentTypeDescription="Crée un document." ma:contentTypeScope="" ma:versionID="a23a980b55e69f41e83e215d811641b7">
  <xsd:schema xmlns:xsd="http://www.w3.org/2001/XMLSchema" xmlns:xs="http://www.w3.org/2001/XMLSchema" xmlns:p="http://schemas.microsoft.com/office/2006/metadata/properties" xmlns:ns2="c6ce4fa5-e4af-452b-9e1b-3641610350bf" xmlns:ns3="cca62a7c-0d71-4ff5-a78e-2835945174fc" targetNamespace="http://schemas.microsoft.com/office/2006/metadata/properties" ma:root="true" ma:fieldsID="9f0e1f0ebc0485a4b59b8cb2845c0d47" ns2:_="" ns3:_="">
    <xsd:import namespace="c6ce4fa5-e4af-452b-9e1b-3641610350bf"/>
    <xsd:import namespace="cca62a7c-0d71-4ff5-a78e-283594517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e4fa5-e4af-452b-9e1b-36416103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62a7c-0d71-4ff5-a78e-2835945174f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50e90ad-d1cc-491f-97a6-98e0d3387c9f}" ma:internalName="TaxCatchAll" ma:showField="CatchAllData" ma:web="cca62a7c-0d71-4ff5-a78e-2835945174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ce4fa5-e4af-452b-9e1b-3641610350bf">
      <Terms xmlns="http://schemas.microsoft.com/office/infopath/2007/PartnerControls"/>
    </lcf76f155ced4ddcb4097134ff3c332f>
    <TaxCatchAll xmlns="cca62a7c-0d71-4ff5-a78e-2835945174f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Eur15</b:Tag>
    <b:SourceType>Book</b:SourceType>
    <b:Guid>{F48F12D4-A56A-4508-A1B4-59090C85A91C}</b:Guid>
    <b:Title>ECTS User's Guide</b:Title>
    <b:Year>2015</b:Year>
    <b:City>Yerevan</b:City>
    <b:Publisher>EHEA</b:Publisher>
    <b:Author>
      <b:Author>
        <b:Corporate>European Commission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5ED31-AC09-43C7-8DD5-1EEF50AED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e4fa5-e4af-452b-9e1b-3641610350bf"/>
    <ds:schemaRef ds:uri="cca62a7c-0d71-4ff5-a78e-283594517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D9C0A3-181A-4341-AC94-06CDA22F15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040CC1-373E-4018-A6FF-276B4430EC91}">
  <ds:schemaRefs>
    <ds:schemaRef ds:uri="http://schemas.microsoft.com/office/2006/metadata/properties"/>
    <ds:schemaRef ds:uri="http://schemas.microsoft.com/office/infopath/2007/PartnerControls"/>
    <ds:schemaRef ds:uri="c6ce4fa5-e4af-452b-9e1b-3641610350bf"/>
    <ds:schemaRef ds:uri="cca62a7c-0d71-4ff5-a78e-2835945174fc"/>
  </ds:schemaRefs>
</ds:datastoreItem>
</file>

<file path=customXml/itemProps5.xml><?xml version="1.0" encoding="utf-8"?>
<ds:datastoreItem xmlns:ds="http://schemas.openxmlformats.org/officeDocument/2006/customXml" ds:itemID="{26086CA4-E16C-5B45-BE8C-1EA3A141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papel_timbrado.dotx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Competência</vt:lpstr>
      <vt:lpstr>    Diretrizes gerais</vt:lpstr>
      <vt:lpstr>    Competência da Universidade de Brasília</vt:lpstr>
      <vt:lpstr>Análise de mérito</vt:lpstr>
      <vt:lpstr>    Teor do Processo</vt:lpstr>
      <vt:lpstr>    Correspondência da habilitação</vt:lpstr>
      <vt:lpstr>    Correspondência analítica de conteúdo e carga horária</vt:lpstr>
      <vt:lpstr>    Condições específicas</vt:lpstr>
      <vt:lpstr>Recomendações</vt:lpstr>
      <vt:lpstr>Referências</vt:lpstr>
    </vt:vector>
  </TitlesOfParts>
  <Company>Subsecretaria do Patrimônio Histórico, Artístico 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Proposta de criação de grupo de pesquisa</dc:subject>
  <dc:creator>Utilisateur de Microsoft Office</dc:creator>
  <cp:keywords/>
  <dc:description/>
  <cp:lastModifiedBy>Utilisateur de Microsoft Office</cp:lastModifiedBy>
  <cp:revision>1</cp:revision>
  <cp:lastPrinted>2019-03-06T15:28:00Z</cp:lastPrinted>
  <dcterms:created xsi:type="dcterms:W3CDTF">2022-08-28T20:28:00Z</dcterms:created>
  <dcterms:modified xsi:type="dcterms:W3CDTF">2022-08-28T20:29:00Z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0x0101003069A459C5E72E46AF61AA489ED46111</vt:lpwstr>
  </property>
</Properties>
</file>